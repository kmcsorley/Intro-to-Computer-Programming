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04F8A" w:rsidTr="00804F8A">
        <w:trPr>
          <w:trHeight w:val="7342"/>
        </w:trPr>
        <w:tc>
          <w:tcPr>
            <w:tcW w:w="10790" w:type="dxa"/>
          </w:tcPr>
          <w:p w:rsidR="00804F8A" w:rsidRPr="005B59D8" w:rsidRDefault="000D0E73" w:rsidP="005B59D8">
            <w:pPr>
              <w:jc w:val="center"/>
              <w:rPr>
                <w:b/>
                <w:sz w:val="28"/>
              </w:rPr>
            </w:pPr>
            <w:r w:rsidRPr="005B59D8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2643714" wp14:editId="39A1DBF9">
                      <wp:simplePos x="0" y="0"/>
                      <wp:positionH relativeFrom="column">
                        <wp:posOffset>119063</wp:posOffset>
                      </wp:positionH>
                      <wp:positionV relativeFrom="paragraph">
                        <wp:posOffset>-202565</wp:posOffset>
                      </wp:positionV>
                      <wp:extent cx="428625" cy="1404620"/>
                      <wp:effectExtent l="0" t="0" r="0" b="635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915" w:rsidRPr="005B59D8" w:rsidRDefault="00283915" w:rsidP="00283915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-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26437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4pt;margin-top:-15.95pt;width:33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" filled="f" stroked="f">
                      <v:textbox style="mso-fit-shape-to-text:t">
                        <w:txbxContent>
                          <w:p w:rsidR="00283915" w:rsidRPr="005B59D8" w:rsidRDefault="00283915" w:rsidP="0028391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-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CA105B9" wp14:editId="78658D1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-138430</wp:posOffset>
                      </wp:positionV>
                      <wp:extent cx="1447800" cy="1447800"/>
                      <wp:effectExtent l="0" t="0" r="19050" b="1905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447800" cy="1447800"/>
                                <a:chOff x="0" y="0"/>
                                <a:chExt cx="1447800" cy="1447800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590550" cy="594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1343025" y="1238250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 flipV="1">
                                  <a:off x="285750" y="314325"/>
                                  <a:ext cx="1162050" cy="11334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2E25A" id="Group 27" o:spid="_x0000_s1026" style="position:absolute;margin-left:-4.5pt;margin-top:-10.9pt;width:114pt;height:114pt;rotation:180;z-index:251699200" coordsize="1447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">
                      <v:oval id="Oval 28" o:spid="_x0000_s1027" style="position:absolute;width:5905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zZc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2P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ls2XBAAAA2wAAAA8AAAAAAAAAAAAAAAAAmAIAAGRycy9kb3du&#10;cmV2LnhtbFBLBQYAAAAABAAEAPUAAACGAwAAAAA=&#10;" filled="f" strokecolor="black [3213]" strokeweight="1pt">
                        <v:stroke joinstyle="miter"/>
                      </v:oval>
                      <v:oval id="Oval 29" o:spid="_x0000_s1028" style="position:absolute;left:13430;top:12382;width:1048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HicUA&#10;AADbAAAADwAAAGRycy9kb3ducmV2LnhtbESPQWvCQBSE70L/w/IK3uqm0kpNXSUKLZ6UpkXo7ZF9&#10;ZkOzb2N2jcm/d4WCx2FmvmEWq97WoqPWV44VPE8SEMSF0xWXCn6+P57eQPiArLF2TAoG8rBaPowW&#10;mGp34S/q8lCKCGGfogITQpNK6QtDFv3ENcTRO7rWYoiyLaVu8RLhtpbTJJlJixXHBYMNbQwVf/nZ&#10;KtiG7GRm+/Xn71AcdvTy2mXD5qjU+LHP3kE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oeJxQAAANsAAAAPAAAAAAAAAAAAAAAAAJgCAABkcnMv&#10;ZG93bnJldi54bWxQSwUGAAAAAAQABAD1AAAAigMAAAAA&#10;" fillcolor="black [3213]" strokecolor="black [3213]" strokeweight="1pt">
                        <v:stroke joinstyle="miter"/>
                      </v:oval>
                      <v:line id="Straight Connector 30" o:spid="_x0000_s1029" style="position:absolute;flip:y;visibility:visible;mso-wrap-style:square" from="2857,3143" to="1447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Bj8AAAADbAAAADwAAAGRycy9kb3ducmV2LnhtbERPy4rCMBTdC/MP4QruNPWBM1SjjEVB&#10;xI3O6Pra3GnLNDe1ibX+vVkILg/nPV+2phQN1a6wrGA4iEAQp1YXnCn4/dn0v0A4j6yxtEwKHuRg&#10;ufjozDHW9s4Hao4+EyGEXYwKcu+rWEqX5mTQDWxFHLg/Wxv0AdaZ1DXeQ7gp5SiKptJgwaEhx4qS&#10;nNL/480oSJLP66TZndZbc9lPdumUz6s9K9Xrtt8zEJ5a/xa/3FutYBzWhy/h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VQY/AAAAA2wAAAA8AAAAAAAAAAAAAAAAA&#10;oQIAAGRycy9kb3ducmV2LnhtbFBLBQYAAAAABAAEAPkAAACOAwAAAAA=&#10;" strokecolor="black [3213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</w:p>
          <w:p w:rsidR="005B59D8" w:rsidRDefault="000D0E73">
            <w:bookmarkStart w:id="0" w:name="_GoBack"/>
            <w:bookmarkEnd w:id="0"/>
            <w:r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E3831B" wp14:editId="7929A5B5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649605</wp:posOffset>
                      </wp:positionV>
                      <wp:extent cx="5419725" cy="228600"/>
                      <wp:effectExtent l="0" t="0" r="9525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97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C934F" id="Rectangle 21" o:spid="_x0000_s1026" style="position:absolute;margin-left:62.8pt;margin-top:51.15pt;width:426.7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" fillcolor="#aeaaaa [2414]" stroked="f" strokeweight="1pt"/>
                  </w:pict>
                </mc:Fallback>
              </mc:AlternateContent>
            </w:r>
            <w:r w:rsidRPr="00DB5F58">
              <w:rPr>
                <w:b/>
                <w:noProof/>
              </w:rPr>
              <w:drawing>
                <wp:anchor distT="0" distB="0" distL="114300" distR="114300" simplePos="0" relativeHeight="251694080" behindDoc="0" locked="0" layoutInCell="1" allowOverlap="1" wp14:anchorId="38453241" wp14:editId="51A5ABA6">
                  <wp:simplePos x="0" y="0"/>
                  <wp:positionH relativeFrom="column">
                    <wp:posOffset>4915218</wp:posOffset>
                  </wp:positionH>
                  <wp:positionV relativeFrom="paragraph">
                    <wp:posOffset>785177</wp:posOffset>
                  </wp:positionV>
                  <wp:extent cx="247650" cy="676275"/>
                  <wp:effectExtent l="0" t="4763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H="1">
                            <a:off x="0" y="0"/>
                            <a:ext cx="247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8FA490" wp14:editId="28A8E4B5">
                      <wp:simplePos x="0" y="0"/>
                      <wp:positionH relativeFrom="column">
                        <wp:posOffset>-104776</wp:posOffset>
                      </wp:positionH>
                      <wp:positionV relativeFrom="paragraph">
                        <wp:posOffset>1354455</wp:posOffset>
                      </wp:positionV>
                      <wp:extent cx="6324600" cy="228600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FBC79" id="Rectangle 20" o:spid="_x0000_s1026" style="position:absolute;margin-left:-8.25pt;margin-top:106.65pt;width:49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" fillcolor="#aeaaaa [2414]" stroked="f" strokeweight="1pt"/>
                  </w:pict>
                </mc:Fallback>
              </mc:AlternateContent>
            </w:r>
            <w:r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6F59DB" wp14:editId="71D718D2">
                      <wp:simplePos x="0" y="0"/>
                      <wp:positionH relativeFrom="column">
                        <wp:posOffset>-861060</wp:posOffset>
                      </wp:positionH>
                      <wp:positionV relativeFrom="paragraph">
                        <wp:posOffset>433070</wp:posOffset>
                      </wp:positionV>
                      <wp:extent cx="1737360" cy="228602"/>
                      <wp:effectExtent l="0" t="7620" r="7620" b="76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7360" cy="2286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C6ACD" id="Rectangle 19" o:spid="_x0000_s1026" style="position:absolute;margin-left:-67.8pt;margin-top:34.1pt;width:136.8pt;height:18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" fillcolor="#aeaaaa [2414]" stroked="f" strokeweight="1pt"/>
                  </w:pict>
                </mc:Fallback>
              </mc:AlternateContent>
            </w:r>
            <w:r w:rsidRPr="005B59D8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7D78361" wp14:editId="71D7CDF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848996</wp:posOffset>
                      </wp:positionV>
                      <wp:extent cx="428625" cy="1404620"/>
                      <wp:effectExtent l="0" t="0" r="0" b="635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915" w:rsidRPr="005B59D8" w:rsidRDefault="00283915" w:rsidP="00283915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5B59D8">
                                    <w:rPr>
                                      <w:sz w:val="2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D78361" id="_x0000_s1027" type="#_x0000_t202" style="position:absolute;margin-left:75.95pt;margin-top:66.85pt;width:33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" filled="f" stroked="f">
                      <v:textbox style="mso-fit-shape-to-text:t">
                        <w:txbxContent>
                          <w:p w:rsidR="00283915" w:rsidRPr="005B59D8" w:rsidRDefault="00283915" w:rsidP="00283915">
                            <w:pPr>
                              <w:rPr>
                                <w:sz w:val="28"/>
                              </w:rPr>
                            </w:pPr>
                            <w:r w:rsidRPr="005B59D8"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9D8" w:rsidRPr="005B59D8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3916681</wp:posOffset>
                      </wp:positionV>
                      <wp:extent cx="1447800" cy="1404620"/>
                      <wp:effectExtent l="0" t="0" r="0" b="635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14478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59D8" w:rsidRDefault="005B59D8">
                                  <w:r w:rsidRPr="005B59D8">
                                    <w:rPr>
                                      <w:b/>
                                      <w:sz w:val="28"/>
                                    </w:rPr>
                                    <w:t>Parallel Circuit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01.6pt;margin-top:308.4pt;width:114pt;height:110.6pt;rotation:180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" stroked="f">
                      <v:textbox style="mso-fit-shape-to-text:t">
                        <w:txbxContent>
                          <w:p w:rsidR="005B59D8" w:rsidRDefault="005B59D8">
                            <w:r w:rsidRPr="005B59D8">
                              <w:rPr>
                                <w:b/>
                                <w:sz w:val="28"/>
                              </w:rPr>
                              <w:t>Parallel Circuit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4F8A" w:rsidTr="00804F8A">
        <w:trPr>
          <w:trHeight w:val="6934"/>
        </w:trPr>
        <w:tc>
          <w:tcPr>
            <w:tcW w:w="10790" w:type="dxa"/>
          </w:tcPr>
          <w:p w:rsidR="005B59D8" w:rsidRDefault="005B59D8"/>
          <w:p w:rsidR="00804F8A" w:rsidRPr="005B59D8" w:rsidRDefault="000D0E73" w:rsidP="005B59D8">
            <w:pPr>
              <w:jc w:val="center"/>
              <w:rPr>
                <w:b/>
              </w:rPr>
            </w:pPr>
            <w:r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EE1FEA" wp14:editId="6B4B0B74">
                      <wp:simplePos x="0" y="0"/>
                      <wp:positionH relativeFrom="column">
                        <wp:posOffset>4992847</wp:posOffset>
                      </wp:positionH>
                      <wp:positionV relativeFrom="paragraph">
                        <wp:posOffset>2643663</wp:posOffset>
                      </wp:positionV>
                      <wp:extent cx="3515677" cy="231775"/>
                      <wp:effectExtent l="3492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15677" cy="231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A6DA8" id="Rectangle 7" o:spid="_x0000_s1026" style="position:absolute;margin-left:393.15pt;margin-top:208.15pt;width:276.8pt;height:18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" fillcolor="#aeaaaa [2414]" stroked="f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5322570</wp:posOffset>
                      </wp:positionH>
                      <wp:positionV relativeFrom="paragraph">
                        <wp:posOffset>3094990</wp:posOffset>
                      </wp:positionV>
                      <wp:extent cx="1447800" cy="1447800"/>
                      <wp:effectExtent l="0" t="0" r="19050" b="3810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0" cy="1447800"/>
                                <a:chOff x="0" y="0"/>
                                <a:chExt cx="1447800" cy="1447800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0"/>
                                  <a:ext cx="590550" cy="594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1343025" y="1238250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flipV="1">
                                  <a:off x="285750" y="314325"/>
                                  <a:ext cx="1162050" cy="11334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55E72" id="Group 26" o:spid="_x0000_s1026" style="position:absolute;margin-left:419.1pt;margin-top:243.7pt;width:114pt;height:114pt;z-index:251697152" coordsize="1447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">
                      <v:oval id="Oval 2" o:spid="_x0000_s1027" style="position:absolute;width:5905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      <v:stroke joinstyle="miter"/>
                      </v:oval>
                      <v:oval id="Oval 5" o:spid="_x0000_s1028" style="position:absolute;left:13430;top:12382;width:1048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caMMA&#10;AADaAAAADwAAAGRycy9kb3ducmV2LnhtbESPQWvCQBSE7wX/w/KE3urGUkWiq0Sh4qmlKoK3R/aZ&#10;DWbfxuwak3/fLRQ8DjPzDbNYdbYSLTW+dKxgPEpAEOdOl1woOB4+32YgfEDWWDkmBT15WC0HLwtM&#10;tXvwD7X7UIgIYZ+iAhNCnUrpc0MW/cjVxNG7uMZiiLIppG7wEeG2ku9JMpUWS44LBmvaGMqv+7tV&#10;sAvZzUy/19tzn5++6GPSZv3motTrsMvmIAJ14Rn+b++0gg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caMMAAADaAAAADwAAAAAAAAAAAAAAAACYAgAAZHJzL2Rv&#10;d25yZXYueG1sUEsFBgAAAAAEAAQA9QAAAIgDAAAAAA==&#10;" fillcolor="black [3213]" strokecolor="black [3213]" strokeweight="1pt">
                        <v:stroke joinstyle="miter"/>
                      </v:oval>
                      <v:line id="Straight Connector 3" o:spid="_x0000_s1029" style="position:absolute;flip:y;visibility:visible;mso-wrap-style:square" from="2857,3143" to="1447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nF8MAAADaAAAADwAAAGRycy9kb3ducmV2LnhtbESPT2vCQBTE74LfYXkFb7ppDbakrsEG&#10;BREv2j/n1+wzCWbfxuwa47fvCgWPw8z8hpmnvalFR62rLCt4nkQgiHOrKy4UfH2ux28gnEfWWFsm&#10;BTdykC6Ggzkm2l55T93BFyJA2CWooPS+SaR0eUkG3cQ2xME72tagD7ItpG7xGuCmli9RNJMGKw4L&#10;JTaUlZSfDhejIMtez3G3/V5tzO8u3uYz/vnYsVKjp375DsJT7x/h//ZGK5jC/Uq4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pxfDAAAA2gAAAA8AAAAAAAAAAAAA&#10;AAAAoQIAAGRycy9kb3ducmV2LnhtbFBLBQYAAAAABAAEAPkAAACRAwAAAAA=&#10;" strokecolor="black [3213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  <w:r w:rsidRPr="005B59D8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21478A4" wp14:editId="3664EA25">
                      <wp:simplePos x="0" y="0"/>
                      <wp:positionH relativeFrom="column">
                        <wp:posOffset>6360795</wp:posOffset>
                      </wp:positionH>
                      <wp:positionV relativeFrom="paragraph">
                        <wp:posOffset>4204335</wp:posOffset>
                      </wp:positionV>
                      <wp:extent cx="209550" cy="1404620"/>
                      <wp:effectExtent l="0" t="0" r="0" b="635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59D8" w:rsidRPr="005B59D8" w:rsidRDefault="005B59D8" w:rsidP="005B59D8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-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21478A4" id="_x0000_s1029" type="#_x0000_t202" style="position:absolute;left:0;text-align:left;margin-left:500.85pt;margin-top:331.05pt;width:16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" filled="f" stroked="f">
                      <v:textbox style="mso-fit-shape-to-text:t">
                        <w:txbxContent>
                          <w:p w:rsidR="005B59D8" w:rsidRPr="005B59D8" w:rsidRDefault="005B59D8" w:rsidP="005B59D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-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21AAAF" wp14:editId="599DEA9E">
                      <wp:simplePos x="0" y="0"/>
                      <wp:positionH relativeFrom="column">
                        <wp:posOffset>898208</wp:posOffset>
                      </wp:positionH>
                      <wp:positionV relativeFrom="paragraph">
                        <wp:posOffset>3304540</wp:posOffset>
                      </wp:positionV>
                      <wp:extent cx="5014912" cy="22860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4912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8FA012" id="Rectangle 11" o:spid="_x0000_s1026" style="position:absolute;margin-left:70.75pt;margin-top:260.2pt;width:394.8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" fillcolor="#aeaaaa [2414]" stroked="f" strokeweight="1pt"/>
                  </w:pict>
                </mc:Fallback>
              </mc:AlternateContent>
            </w:r>
            <w:r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0C1E69" wp14:editId="5AF76CD9">
                      <wp:simplePos x="0" y="0"/>
                      <wp:positionH relativeFrom="column">
                        <wp:posOffset>-369570</wp:posOffset>
                      </wp:positionH>
                      <wp:positionV relativeFrom="paragraph">
                        <wp:posOffset>2260600</wp:posOffset>
                      </wp:positionV>
                      <wp:extent cx="2314575" cy="228600"/>
                      <wp:effectExtent l="0" t="4762" r="4762" b="4763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145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A633F1" id="Rectangle 10" o:spid="_x0000_s1026" style="position:absolute;margin-left:-29.1pt;margin-top:178pt;width:182.25pt;height:18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" fillcolor="#aeaaaa [2414]" stroked="f" strokeweight="1pt"/>
                  </w:pict>
                </mc:Fallback>
              </mc:AlternateContent>
            </w:r>
            <w:r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80BBA4" wp14:editId="03AB4F62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993775</wp:posOffset>
                      </wp:positionV>
                      <wp:extent cx="2889504" cy="228600"/>
                      <wp:effectExtent l="0" t="0" r="635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504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20205" id="Rectangle 9" o:spid="_x0000_s1026" style="position:absolute;margin-left:52.45pt;margin-top:78.25pt;width:227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" fillcolor="#aeaaaa [2414]" stroked="f" strokeweight="1pt"/>
                  </w:pict>
                </mc:Fallback>
              </mc:AlternateContent>
            </w:r>
            <w:r w:rsidRPr="005B59D8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5484495</wp:posOffset>
                      </wp:positionH>
                      <wp:positionV relativeFrom="paragraph">
                        <wp:posOffset>3072765</wp:posOffset>
                      </wp:positionV>
                      <wp:extent cx="428625" cy="1404620"/>
                      <wp:effectExtent l="0" t="0" r="0" b="63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59D8" w:rsidRPr="005B59D8" w:rsidRDefault="005B59D8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5B59D8">
                                    <w:rPr>
                                      <w:sz w:val="2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31.85pt;margin-top:241.95pt;width:33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" filled="f" stroked="f">
                      <v:textbox style="mso-fit-shape-to-text:t">
                        <w:txbxContent>
                          <w:p w:rsidR="005B59D8" w:rsidRPr="005B59D8" w:rsidRDefault="005B59D8">
                            <w:pPr>
                              <w:rPr>
                                <w:sz w:val="28"/>
                              </w:rPr>
                            </w:pPr>
                            <w:r w:rsidRPr="005B59D8"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9D8" w:rsidRPr="00DB5F58">
              <w:rPr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62A4EA2B" wp14:editId="6BB86EE0">
                  <wp:simplePos x="0" y="0"/>
                  <wp:positionH relativeFrom="column">
                    <wp:posOffset>3636645</wp:posOffset>
                  </wp:positionH>
                  <wp:positionV relativeFrom="paragraph">
                    <wp:posOffset>789940</wp:posOffset>
                  </wp:positionV>
                  <wp:extent cx="247650" cy="67627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5B59D8" w:rsidRPr="005B59D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EE1FEA" wp14:editId="6B4B0B74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989330</wp:posOffset>
                      </wp:positionV>
                      <wp:extent cx="2876550" cy="2286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F5BA8" id="Rectangle 8" o:spid="_x0000_s1026" style="position:absolute;margin-left:314.1pt;margin-top:77.9pt;width:22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" fillcolor="#aeaaaa [2414]" stroked="f" strokeweight="1pt"/>
                  </w:pict>
                </mc:Fallback>
              </mc:AlternateContent>
            </w:r>
            <w:r w:rsidR="005B59D8">
              <w:rPr>
                <w:b/>
                <w:sz w:val="28"/>
              </w:rPr>
              <w:t>Cir</w:t>
            </w:r>
            <w:r w:rsidR="005B59D8" w:rsidRPr="005B59D8">
              <w:rPr>
                <w:b/>
                <w:sz w:val="28"/>
              </w:rPr>
              <w:t>cuit In Series</w:t>
            </w:r>
          </w:p>
        </w:tc>
      </w:tr>
    </w:tbl>
    <w:p w:rsidR="00BD3CB8" w:rsidRDefault="00BD3CB8"/>
    <w:sectPr w:rsidR="00BD3CB8" w:rsidSect="00804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8A"/>
    <w:rsid w:val="000D0E73"/>
    <w:rsid w:val="00283915"/>
    <w:rsid w:val="005B59D8"/>
    <w:rsid w:val="00804F8A"/>
    <w:rsid w:val="00BD3CB8"/>
    <w:rsid w:val="00C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120D5-303C-4E28-A1FB-C6A3867E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4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csorle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McSorley</dc:creator>
  <cp:keywords/>
  <dc:description/>
  <cp:lastModifiedBy>Kevin McSorley</cp:lastModifiedBy>
  <cp:revision>2</cp:revision>
  <cp:lastPrinted>2019-12-18T17:03:00Z</cp:lastPrinted>
  <dcterms:created xsi:type="dcterms:W3CDTF">2019-12-18T16:13:00Z</dcterms:created>
  <dcterms:modified xsi:type="dcterms:W3CDTF">2019-12-18T17:06:00Z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